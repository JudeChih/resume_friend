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5E6" w:rsidRDefault="00C52D98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快取圖案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23B34D1A" id="快取圖案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矩形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F827DA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7D75E6" w:rsidRDefault="007D75E6">
                                      <w:pPr>
                                        <w:pStyle w:val="af5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F827DA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7D75E6" w:rsidRDefault="00C52D98" w:rsidP="00F827DA">
                                      <w:pPr>
                                        <w:pStyle w:val="af5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E467262027604436AE20579E656B201E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827DA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改造、進步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F827DA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7D75E6" w:rsidRDefault="007D75E6">
                                      <w:pPr>
                                        <w:pStyle w:val="af5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F827DA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7D75E6" w:rsidRDefault="00C52D98" w:rsidP="00F827DA">
                                      <w:pPr>
                                        <w:pStyle w:val="af5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97EB0A6A6E18412BAF7B0D785C1D4488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827DA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我們開始囉！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7D75E6" w:rsidRDefault="007D75E6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矩形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F827DA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7D75E6" w:rsidRDefault="007D75E6">
                                <w:pPr>
                                  <w:pStyle w:val="af5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F827DA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7D75E6" w:rsidRDefault="00C52D98" w:rsidP="00F827DA">
                                <w:pPr>
                                  <w:pStyle w:val="af5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E467262027604436AE20579E656B201E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827DA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改造、進步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F827DA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7D75E6" w:rsidRDefault="007D75E6">
                                <w:pPr>
                                  <w:pStyle w:val="af5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F827DA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7D75E6" w:rsidRDefault="00C52D98" w:rsidP="00F827DA">
                                <w:pPr>
                                  <w:pStyle w:val="af5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97EB0A6A6E18412BAF7B0D785C1D4488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827DA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我們開始囉！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7D75E6" w:rsidRDefault="007D75E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矩形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7D75E6" w:rsidRPr="00F827DA" w:rsidRDefault="00C52D98">
                                <w:pPr>
                                  <w:pStyle w:val="af5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  <w:sz w:val="28"/>
                                      <w:szCs w:val="28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827DA" w:rsidRPr="00F827DA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  <w:sz w:val="28"/>
                                        <w:szCs w:val="28"/>
                                      </w:rPr>
                                      <w:t>針對</w:t>
                                    </w:r>
                                    <w:r w:rsidR="00F827DA" w:rsidRPr="00F827DA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  <w:sz w:val="28"/>
                                        <w:szCs w:val="28"/>
                                      </w:rPr>
                                      <w:t>CV-WEB</w:t>
                                    </w:r>
                                    <w:r w:rsidR="00F827DA" w:rsidRPr="00F827DA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  <w:sz w:val="28"/>
                                        <w:szCs w:val="28"/>
                                      </w:rPr>
                                      <w:t>優化</w:t>
                                    </w:r>
                                  </w:sdtContent>
                                </w:sdt>
                              </w:p>
                              <w:p w:rsidR="007D75E6" w:rsidRDefault="007D75E6">
                                <w:pPr>
                                  <w:pStyle w:val="af5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7D75E6" w:rsidRDefault="00C52D98">
                                <w:pPr>
                                  <w:pStyle w:val="af5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9-11T00:00:00Z">
                                      <w:dateFormat w:val="yyyy年M月d日"/>
                                      <w:lid w:val="zh-TW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F827DA">
                                      <w:rPr>
                                        <w:rFonts w:hint="eastAsia"/>
                                      </w:rPr>
                                      <w:t>2016</w:t>
                                    </w:r>
                                    <w:r w:rsidR="00F827DA">
                                      <w:rPr>
                                        <w:rFonts w:hint="eastAsia"/>
                                      </w:rPr>
                                      <w:t>年</w:t>
                                    </w:r>
                                    <w:r w:rsidR="00F827DA">
                                      <w:rPr>
                                        <w:rFonts w:hint="eastAsia"/>
                                      </w:rPr>
                                      <w:t>9</w:t>
                                    </w:r>
                                    <w:r w:rsidR="00F827DA">
                                      <w:rPr>
                                        <w:rFonts w:hint="eastAsia"/>
                                      </w:rPr>
                                      <w:t>月</w:t>
                                    </w:r>
                                    <w:r w:rsidR="00F827DA">
                                      <w:rPr>
                                        <w:rFonts w:hint="eastAsia"/>
                                      </w:rPr>
                                      <w:t>11</w:t>
                                    </w:r>
                                    <w:r w:rsidR="00F827DA">
                                      <w:rPr>
                                        <w:rFonts w:hint="eastAsia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  <w:p w:rsidR="007D75E6" w:rsidRDefault="00C52D98">
                                <w:pPr>
                                  <w:pStyle w:val="af5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zh-TW"/>
                                  </w:rPr>
                                  <w:t>撰寫人</w:t>
                                </w:r>
                                <w:r>
                                  <w:rPr>
                                    <w:lang w:val="zh-TW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827DA">
                                      <w:rPr>
                                        <w:rFonts w:hint="eastAsia"/>
                                      </w:rPr>
                                      <w:t>黃丞志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矩形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" o:allowincell="f" filled="f" stroked="f" strokeweight=".25pt">
                    <v:textbox style="mso-fit-shape-to-text:t" inset=",18pt,,18pt">
                      <w:txbxContent>
                        <w:p w:rsidR="007D75E6" w:rsidRPr="00F827DA" w:rsidRDefault="00C52D98">
                          <w:pPr>
                            <w:pStyle w:val="af5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  <w:sz w:val="28"/>
                                <w:szCs w:val="28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827DA" w:rsidRPr="00F827DA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  <w:sz w:val="28"/>
                                  <w:szCs w:val="28"/>
                                </w:rPr>
                                <w:t>針對</w:t>
                              </w:r>
                              <w:r w:rsidR="00F827DA" w:rsidRPr="00F827DA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  <w:sz w:val="28"/>
                                  <w:szCs w:val="28"/>
                                </w:rPr>
                                <w:t>CV-WEB</w:t>
                              </w:r>
                              <w:r w:rsidR="00F827DA" w:rsidRPr="00F827DA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  <w:sz w:val="28"/>
                                  <w:szCs w:val="28"/>
                                </w:rPr>
                                <w:t>優化</w:t>
                              </w:r>
                            </w:sdtContent>
                          </w:sdt>
                        </w:p>
                        <w:p w:rsidR="007D75E6" w:rsidRDefault="007D75E6">
                          <w:pPr>
                            <w:pStyle w:val="af5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7D75E6" w:rsidRDefault="00C52D98">
                          <w:pPr>
                            <w:pStyle w:val="af5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9-11T00:00:00Z">
                                <w:dateFormat w:val="yyyy年M月d日"/>
                                <w:lid w:val="zh-TW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F827DA">
                                <w:rPr>
                                  <w:rFonts w:hint="eastAsia"/>
                                </w:rPr>
                                <w:t>2016</w:t>
                              </w:r>
                              <w:r w:rsidR="00F827DA">
                                <w:rPr>
                                  <w:rFonts w:hint="eastAsia"/>
                                </w:rPr>
                                <w:t>年</w:t>
                              </w:r>
                              <w:r w:rsidR="00F827DA">
                                <w:rPr>
                                  <w:rFonts w:hint="eastAsia"/>
                                </w:rPr>
                                <w:t>9</w:t>
                              </w:r>
                              <w:r w:rsidR="00F827DA">
                                <w:rPr>
                                  <w:rFonts w:hint="eastAsia"/>
                                </w:rPr>
                                <w:t>月</w:t>
                              </w:r>
                              <w:r w:rsidR="00F827DA">
                                <w:rPr>
                                  <w:rFonts w:hint="eastAsia"/>
                                </w:rPr>
                                <w:t>11</w:t>
                              </w:r>
                              <w:r w:rsidR="00F827DA">
                                <w:rPr>
                                  <w:rFonts w:hint="eastAsia"/>
                                </w:rPr>
                                <w:t>日</w:t>
                              </w:r>
                            </w:sdtContent>
                          </w:sdt>
                        </w:p>
                        <w:p w:rsidR="007D75E6" w:rsidRDefault="00C52D98">
                          <w:pPr>
                            <w:pStyle w:val="af5"/>
                            <w:spacing w:line="276" w:lineRule="auto"/>
                            <w:jc w:val="center"/>
                          </w:pPr>
                          <w:r>
                            <w:rPr>
                              <w:lang w:val="zh-TW"/>
                            </w:rPr>
                            <w:t>撰寫人</w:t>
                          </w:r>
                          <w:r>
                            <w:rPr>
                              <w:lang w:val="zh-TW"/>
                            </w:rPr>
                            <w:t xml:space="preserve">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827DA">
                                <w:rPr>
                                  <w:rFonts w:hint="eastAsia"/>
                                </w:rPr>
                                <w:t>黃丞志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sdtContent>
      </w:sdt>
    </w:p>
    <w:p w:rsidR="007D75E6" w:rsidRDefault="00C52D98">
      <w:pPr>
        <w:pStyle w:val="a4"/>
        <w:rPr>
          <w:smallCaps w:val="0"/>
        </w:rPr>
      </w:pPr>
      <w:sdt>
        <w:sdtPr>
          <w:rPr>
            <w:smallCaps w:val="0"/>
          </w:rPr>
          <w:alias w:val="標題"/>
          <w:tag w:val="標題"/>
          <w:id w:val="11808329"/>
          <w:placeholder>
            <w:docPart w:val="BDE207D72A1D4306B059E413C7A819C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F827DA">
            <w:rPr>
              <w:rFonts w:hint="eastAsia"/>
              <w:smallCaps w:val="0"/>
            </w:rPr>
            <w:t>改造、進步</w:t>
          </w:r>
        </w:sdtContent>
      </w:sdt>
    </w:p>
    <w:p w:rsidR="007D75E6" w:rsidRDefault="00C52D98">
      <w:pPr>
        <w:pStyle w:val="a6"/>
      </w:pPr>
      <w:sdt>
        <w:sdtPr>
          <w:alias w:val="副標題"/>
          <w:tag w:val="副標題"/>
          <w:id w:val="11808339"/>
          <w:placeholder>
            <w:docPart w:val="794CE68DC61C4FDE80079D48B3AC7A62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F827DA">
            <w:rPr>
              <w:rFonts w:hint="eastAsia"/>
            </w:rPr>
            <w:t>我們開始囉！</w:t>
          </w:r>
        </w:sdtContent>
      </w:sdt>
    </w:p>
    <w:p w:rsidR="007D75E6" w:rsidRPr="0024053D" w:rsidRDefault="00F827DA" w:rsidP="00F827DA">
      <w:pPr>
        <w:rPr>
          <w:b/>
          <w:sz w:val="32"/>
          <w:szCs w:val="32"/>
        </w:rPr>
      </w:pPr>
      <w:r w:rsidRPr="0024053D">
        <w:rPr>
          <w:rFonts w:hint="eastAsia"/>
          <w:b/>
          <w:sz w:val="32"/>
          <w:szCs w:val="32"/>
        </w:rPr>
        <w:t>先從外部連結開始</w:t>
      </w:r>
    </w:p>
    <w:p w:rsidR="00BC4726" w:rsidRDefault="00F827DA" w:rsidP="00F827DA">
      <w:r>
        <w:tab/>
      </w:r>
      <w:r>
        <w:rPr>
          <w:rFonts w:hint="eastAsia"/>
        </w:rPr>
        <w:t>我們要做一個網站之前，肯定是要把</w:t>
      </w:r>
      <w:r>
        <w:rPr>
          <w:rFonts w:hint="eastAsia"/>
        </w:rPr>
        <w:t>html css js</w:t>
      </w:r>
      <w:r>
        <w:rPr>
          <w:rFonts w:hint="eastAsia"/>
        </w:rPr>
        <w:t>全部架構好，並且都互相連好，放在同一個資料夾底下。</w:t>
      </w:r>
    </w:p>
    <w:p w:rsidR="00BC4726" w:rsidRDefault="00BC4726" w:rsidP="00F827DA">
      <w:pPr>
        <w:rPr>
          <w:rFonts w:hint="eastAsia"/>
        </w:rPr>
      </w:pPr>
      <w:r>
        <w:tab/>
      </w:r>
      <w:r w:rsidR="00395EF2">
        <w:rPr>
          <w:rFonts w:hint="eastAsia"/>
        </w:rPr>
        <w:t>以下是</w:t>
      </w:r>
      <w:r>
        <w:rPr>
          <w:rFonts w:hint="eastAsia"/>
        </w:rPr>
        <w:t>你的</w:t>
      </w:r>
      <w:r w:rsidR="00395EF2">
        <w:rPr>
          <w:rFonts w:hint="eastAsia"/>
        </w:rPr>
        <w:t>版本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連法是對的，但是</w:t>
      </w:r>
      <w:r>
        <w:rPr>
          <w:rFonts w:hint="eastAsia"/>
        </w:rPr>
        <w:t>js</w:t>
      </w:r>
      <w:r>
        <w:rPr>
          <w:rFonts w:hint="eastAsia"/>
        </w:rPr>
        <w:t>方面是用</w:t>
      </w:r>
      <w:r>
        <w:rPr>
          <w:rFonts w:hint="eastAsia"/>
        </w:rPr>
        <w:t>script</w:t>
      </w:r>
      <w:r>
        <w:rPr>
          <w:rFonts w:hint="eastAsia"/>
        </w:rPr>
        <w:t>連結，路徑是放在</w:t>
      </w:r>
      <w:r>
        <w:rPr>
          <w:rFonts w:hint="eastAsia"/>
        </w:rPr>
        <w:t>src</w:t>
      </w:r>
      <w:r>
        <w:rPr>
          <w:rFonts w:hint="eastAsia"/>
        </w:rPr>
        <w:t>裡面</w:t>
      </w:r>
    </w:p>
    <w:p w:rsidR="00F827DA" w:rsidRDefault="00BC4726" w:rsidP="00F827DA">
      <w:r>
        <w:rPr>
          <w:noProof/>
        </w:rPr>
        <w:drawing>
          <wp:inline distT="0" distB="0" distL="0" distR="0">
            <wp:extent cx="5762625" cy="971550"/>
            <wp:effectExtent l="0" t="0" r="9525" b="0"/>
            <wp:docPr id="3" name="圖片 3" descr="C:\Users\Administrator\Desktop\改造傘傘\image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改造傘傘\images\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145" w:rsidRDefault="00BC4726" w:rsidP="00F827DA">
      <w:r>
        <w:tab/>
      </w:r>
    </w:p>
    <w:p w:rsidR="00BC4726" w:rsidRDefault="00BC4726" w:rsidP="00916145">
      <w:pPr>
        <w:ind w:firstLine="720"/>
      </w:pPr>
      <w:r>
        <w:rPr>
          <w:rFonts w:hint="eastAsia"/>
        </w:rPr>
        <w:t>以下是我幫你改進的正確版↓</w:t>
      </w:r>
    </w:p>
    <w:p w:rsidR="0024053D" w:rsidRDefault="0024053D" w:rsidP="00F827DA">
      <w:r>
        <w:rPr>
          <w:noProof/>
        </w:rPr>
        <w:drawing>
          <wp:inline distT="0" distB="0" distL="0" distR="0">
            <wp:extent cx="5753100" cy="1295400"/>
            <wp:effectExtent l="0" t="0" r="0" b="0"/>
            <wp:docPr id="4" name="圖片 4" descr="C:\Users\Administrator\Desktop\改造傘傘\image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改造傘傘\images\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145" w:rsidRDefault="0024053D" w:rsidP="00F827DA">
      <w:r>
        <w:tab/>
      </w:r>
    </w:p>
    <w:p w:rsidR="0024053D" w:rsidRDefault="0024053D" w:rsidP="00916145">
      <w:pPr>
        <w:ind w:firstLine="720"/>
      </w:pPr>
      <w:r>
        <w:rPr>
          <w:rFonts w:hint="eastAsia"/>
        </w:rPr>
        <w:t>然後你上面的版本有將字型用</w:t>
      </w:r>
      <w:r>
        <w:rPr>
          <w:rFonts w:hint="eastAsia"/>
        </w:rPr>
        <w:t>link</w:t>
      </w:r>
      <w:r>
        <w:rPr>
          <w:rFonts w:hint="eastAsia"/>
        </w:rPr>
        <w:t>的方式導入，我建議可以用</w:t>
      </w:r>
      <w:r>
        <w:rPr>
          <w:rFonts w:hint="eastAsia"/>
        </w:rPr>
        <w:t>import</w:t>
      </w:r>
      <w:r>
        <w:rPr>
          <w:rFonts w:hint="eastAsia"/>
        </w:rPr>
        <w:t>的然後放在</w:t>
      </w:r>
      <w:r>
        <w:rPr>
          <w:rFonts w:hint="eastAsia"/>
        </w:rPr>
        <w:t>css</w:t>
      </w:r>
      <w:r>
        <w:rPr>
          <w:rFonts w:hint="eastAsia"/>
        </w:rPr>
        <w:t>裡的最前面，方便管理，也不會造成</w:t>
      </w:r>
      <w:r>
        <w:rPr>
          <w:rFonts w:hint="eastAsia"/>
        </w:rPr>
        <w:t>head</w:t>
      </w:r>
      <w:r>
        <w:rPr>
          <w:rFonts w:hint="eastAsia"/>
        </w:rPr>
        <w:t>裡面塞太多東西↓</w:t>
      </w:r>
    </w:p>
    <w:p w:rsidR="0024053D" w:rsidRDefault="00916145" w:rsidP="00F827DA">
      <w:r>
        <w:rPr>
          <w:noProof/>
        </w:rPr>
        <w:drawing>
          <wp:anchor distT="0" distB="0" distL="114300" distR="114300" simplePos="0" relativeHeight="251663360" behindDoc="0" locked="0" layoutInCell="1" allowOverlap="1" wp14:anchorId="46ED69C3" wp14:editId="1CFF4073">
            <wp:simplePos x="0" y="0"/>
            <wp:positionH relativeFrom="margin">
              <wp:posOffset>2671445</wp:posOffset>
            </wp:positionH>
            <wp:positionV relativeFrom="paragraph">
              <wp:posOffset>560070</wp:posOffset>
            </wp:positionV>
            <wp:extent cx="2510886" cy="2486025"/>
            <wp:effectExtent l="0" t="0" r="3810" b="0"/>
            <wp:wrapNone/>
            <wp:docPr id="5" name="圖片 5" descr="C:\Users\Administrator\Desktop\改造傘傘\image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改造傘傘\images\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886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053D">
        <w:rPr>
          <w:noProof/>
        </w:rPr>
        <w:drawing>
          <wp:inline distT="0" distB="0" distL="0" distR="0" wp14:anchorId="0424B99C" wp14:editId="0FF14315">
            <wp:extent cx="5753100" cy="552450"/>
            <wp:effectExtent l="0" t="0" r="0" b="0"/>
            <wp:docPr id="6" name="圖片 6" descr="C:\Users\Administrator\Desktop\改造傘傘\image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改造傘傘\images\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53D" w:rsidRDefault="0024053D" w:rsidP="00F827DA"/>
    <w:p w:rsidR="0024053D" w:rsidRDefault="0024053D" w:rsidP="00916145">
      <w:pPr>
        <w:ind w:firstLine="720"/>
        <w:rPr>
          <w:rFonts w:hint="eastAsia"/>
        </w:rPr>
      </w:pPr>
      <w:r>
        <w:rPr>
          <w:rFonts w:hint="eastAsia"/>
        </w:rPr>
        <w:t>右邊附上在</w:t>
      </w:r>
      <w:r>
        <w:rPr>
          <w:rFonts w:hint="eastAsia"/>
        </w:rPr>
        <w:t>google font</w:t>
      </w:r>
      <w:r>
        <w:rPr>
          <w:rFonts w:hint="eastAsia"/>
        </w:rPr>
        <w:t>的顯示區塊→</w:t>
      </w:r>
      <w:r>
        <w:rPr>
          <w:rFonts w:hint="eastAsia"/>
        </w:rPr>
        <w:t xml:space="preserve"> </w:t>
      </w:r>
    </w:p>
    <w:p w:rsidR="0024053D" w:rsidRDefault="0024053D" w:rsidP="00F827DA"/>
    <w:p w:rsidR="0024053D" w:rsidRDefault="0024053D" w:rsidP="00F827DA"/>
    <w:p w:rsidR="0024053D" w:rsidRDefault="0024053D" w:rsidP="00F827DA"/>
    <w:p w:rsidR="0024053D" w:rsidRDefault="0024053D" w:rsidP="00F827DA">
      <w:pPr>
        <w:rPr>
          <w:rFonts w:hint="eastAsia"/>
        </w:rPr>
      </w:pPr>
    </w:p>
    <w:p w:rsidR="0024053D" w:rsidRPr="00295698" w:rsidRDefault="0024053D" w:rsidP="00F827DA">
      <w:pPr>
        <w:rPr>
          <w:rFonts w:hint="eastAsia"/>
          <w:szCs w:val="22"/>
        </w:rPr>
      </w:pPr>
      <w:r>
        <w:lastRenderedPageBreak/>
        <w:tab/>
      </w:r>
      <w:r w:rsidRPr="00295698">
        <w:rPr>
          <w:rFonts w:hint="eastAsia"/>
          <w:szCs w:val="22"/>
        </w:rPr>
        <w:t>然後基於待會改造的過程中我們需要</w:t>
      </w:r>
      <w:r w:rsidRPr="00295698">
        <w:rPr>
          <w:rFonts w:hint="eastAsia"/>
          <w:szCs w:val="22"/>
        </w:rPr>
        <w:t>RWD</w:t>
      </w:r>
      <w:r w:rsidRPr="00295698">
        <w:rPr>
          <w:rFonts w:hint="eastAsia"/>
          <w:szCs w:val="22"/>
        </w:rPr>
        <w:t>，所以我套入了</w:t>
      </w:r>
      <w:r w:rsidRPr="00295698">
        <w:rPr>
          <w:rFonts w:hint="eastAsia"/>
          <w:szCs w:val="22"/>
        </w:rPr>
        <w:t>bootstarp3</w:t>
      </w:r>
      <w:r w:rsidRPr="00295698">
        <w:rPr>
          <w:rFonts w:hint="eastAsia"/>
          <w:szCs w:val="22"/>
        </w:rPr>
        <w:t>的連結</w:t>
      </w:r>
    </w:p>
    <w:p w:rsidR="0024053D" w:rsidRPr="00295698" w:rsidRDefault="00033C2F" w:rsidP="00F827DA">
      <w:pPr>
        <w:rPr>
          <w:szCs w:val="22"/>
        </w:rPr>
      </w:pPr>
      <w:r w:rsidRPr="00295698">
        <w:rPr>
          <w:rFonts w:hint="eastAsia"/>
          <w:szCs w:val="22"/>
        </w:rPr>
        <w:t>這邊說一下外部連結的擺放方式：</w:t>
      </w:r>
    </w:p>
    <w:p w:rsidR="00916145" w:rsidRDefault="00916145" w:rsidP="00033C2F">
      <w:pPr>
        <w:ind w:left="720"/>
        <w:rPr>
          <w:szCs w:val="22"/>
        </w:rPr>
      </w:pPr>
    </w:p>
    <w:p w:rsidR="00033C2F" w:rsidRPr="00295698" w:rsidRDefault="00033C2F" w:rsidP="00033C2F">
      <w:pPr>
        <w:ind w:left="720"/>
        <w:rPr>
          <w:szCs w:val="22"/>
        </w:rPr>
      </w:pPr>
      <w:r w:rsidRPr="00295698">
        <w:rPr>
          <w:rFonts w:hint="eastAsia"/>
          <w:szCs w:val="22"/>
        </w:rPr>
        <w:t>載入頁面的時候都是從上而下讀取檔案，所以放置的方式就先放外部開放</w:t>
      </w:r>
      <w:r w:rsidRPr="00295698">
        <w:rPr>
          <w:rFonts w:hint="eastAsia"/>
          <w:szCs w:val="22"/>
        </w:rPr>
        <w:t xml:space="preserve">sources </w:t>
      </w:r>
      <w:r w:rsidRPr="00295698">
        <w:rPr>
          <w:szCs w:val="22"/>
        </w:rPr>
        <w:t>code</w:t>
      </w:r>
    </w:p>
    <w:p w:rsidR="00033C2F" w:rsidRDefault="00033C2F" w:rsidP="00033C2F">
      <w:pPr>
        <w:rPr>
          <w:noProof/>
        </w:rPr>
      </w:pPr>
      <w:r w:rsidRPr="00295698">
        <w:rPr>
          <w:rFonts w:hint="eastAsia"/>
          <w:szCs w:val="22"/>
        </w:rPr>
        <w:t>例如</w:t>
      </w:r>
      <w:r w:rsidRPr="00295698">
        <w:rPr>
          <w:rFonts w:hint="eastAsia"/>
          <w:szCs w:val="22"/>
        </w:rPr>
        <w:t>:</w:t>
      </w:r>
      <w:r>
        <w:rPr>
          <w:rFonts w:hint="eastAsia"/>
          <w:noProof/>
        </w:rPr>
        <w:drawing>
          <wp:inline distT="0" distB="0" distL="0" distR="0">
            <wp:extent cx="5753100" cy="323850"/>
            <wp:effectExtent l="0" t="0" r="0" b="0"/>
            <wp:docPr id="7" name="圖片 7" descr="C:\Users\Administrator\Desktop\改造傘傘\images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改造傘傘\images\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</w:p>
    <w:p w:rsidR="00033C2F" w:rsidRDefault="00033C2F" w:rsidP="00033C2F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2EBF18D0" wp14:editId="7427A69F">
            <wp:extent cx="5362575" cy="238125"/>
            <wp:effectExtent l="0" t="0" r="9525" b="9525"/>
            <wp:docPr id="8" name="圖片 8" descr="C:\Users\Administrator\Desktop\改造傘傘\images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改造傘傘\images\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C2F" w:rsidRDefault="00033C2F" w:rsidP="00033C2F">
      <w:r>
        <w:rPr>
          <w:rFonts w:hint="eastAsia"/>
          <w:noProof/>
        </w:rPr>
        <w:drawing>
          <wp:inline distT="0" distB="0" distL="0" distR="0" wp14:anchorId="7048129A" wp14:editId="17FE972F">
            <wp:extent cx="5019675" cy="276225"/>
            <wp:effectExtent l="0" t="0" r="9525" b="9525"/>
            <wp:docPr id="9" name="圖片 9" descr="C:\Users\Administrator\Desktop\改造傘傘\images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改造傘傘\images\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C2F" w:rsidRPr="00295698" w:rsidRDefault="00033C2F" w:rsidP="00033C2F">
      <w:pPr>
        <w:rPr>
          <w:szCs w:val="22"/>
        </w:rPr>
      </w:pPr>
      <w:r>
        <w:tab/>
      </w:r>
      <w:r w:rsidRPr="00295698">
        <w:rPr>
          <w:rFonts w:hint="eastAsia"/>
          <w:szCs w:val="22"/>
        </w:rPr>
        <w:t>再放你自己的</w:t>
      </w:r>
      <w:r w:rsidRPr="00295698">
        <w:rPr>
          <w:rFonts w:hint="eastAsia"/>
          <w:szCs w:val="22"/>
        </w:rPr>
        <w:t>customized code</w:t>
      </w:r>
      <w:r w:rsidR="00295698" w:rsidRPr="00295698">
        <w:rPr>
          <w:rFonts w:hint="eastAsia"/>
          <w:szCs w:val="22"/>
        </w:rPr>
        <w:t>，</w:t>
      </w:r>
      <w:r w:rsidR="00295698" w:rsidRPr="00295698">
        <w:rPr>
          <w:rFonts w:hint="eastAsia"/>
          <w:szCs w:val="22"/>
        </w:rPr>
        <w:t>然後通常會先放</w:t>
      </w:r>
      <w:r w:rsidR="00295698" w:rsidRPr="00295698">
        <w:rPr>
          <w:rFonts w:hint="eastAsia"/>
          <w:szCs w:val="22"/>
        </w:rPr>
        <w:t>css</w:t>
      </w:r>
      <w:r w:rsidR="00295698" w:rsidRPr="00295698">
        <w:rPr>
          <w:rFonts w:hint="eastAsia"/>
          <w:szCs w:val="22"/>
        </w:rPr>
        <w:t>再放</w:t>
      </w:r>
      <w:r w:rsidR="00295698" w:rsidRPr="00295698">
        <w:rPr>
          <w:rFonts w:hint="eastAsia"/>
          <w:szCs w:val="22"/>
        </w:rPr>
        <w:t>js</w:t>
      </w:r>
    </w:p>
    <w:p w:rsidR="00033C2F" w:rsidRPr="00295698" w:rsidRDefault="00033C2F" w:rsidP="00033C2F">
      <w:pPr>
        <w:rPr>
          <w:szCs w:val="22"/>
        </w:rPr>
      </w:pPr>
      <w:r w:rsidRPr="00295698">
        <w:rPr>
          <w:rFonts w:hint="eastAsia"/>
          <w:szCs w:val="22"/>
        </w:rPr>
        <w:t>例如</w:t>
      </w:r>
      <w:r w:rsidRPr="00295698">
        <w:rPr>
          <w:rFonts w:hint="eastAsia"/>
          <w:szCs w:val="22"/>
        </w:rPr>
        <w:t>:</w:t>
      </w:r>
    </w:p>
    <w:p w:rsidR="00916145" w:rsidRDefault="00033C2F" w:rsidP="00033C2F">
      <w:pPr>
        <w:rPr>
          <w:szCs w:val="22"/>
        </w:rPr>
      </w:pPr>
      <w:r w:rsidRPr="00295698">
        <w:rPr>
          <w:noProof/>
          <w:szCs w:val="22"/>
        </w:rPr>
        <w:drawing>
          <wp:inline distT="0" distB="0" distL="0" distR="0">
            <wp:extent cx="5753100" cy="209550"/>
            <wp:effectExtent l="0" t="0" r="0" b="0"/>
            <wp:docPr id="11" name="圖片 11" descr="C:\Users\Administrator\Desktop\改造傘傘\images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改造傘傘\images\7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C2F" w:rsidRPr="00295698" w:rsidRDefault="00033C2F" w:rsidP="00033C2F">
      <w:pPr>
        <w:rPr>
          <w:rFonts w:hint="eastAsia"/>
          <w:szCs w:val="22"/>
        </w:rPr>
      </w:pPr>
      <w:r w:rsidRPr="00295698">
        <w:rPr>
          <w:rFonts w:hint="eastAsia"/>
          <w:noProof/>
          <w:szCs w:val="22"/>
        </w:rPr>
        <w:drawing>
          <wp:inline distT="0" distB="0" distL="0" distR="0">
            <wp:extent cx="4086225" cy="266700"/>
            <wp:effectExtent l="0" t="0" r="9525" b="0"/>
            <wp:docPr id="12" name="圖片 12" descr="C:\Users\Administrator\Desktop\改造傘傘\images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改造傘傘\images\1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C2F" w:rsidRPr="00295698" w:rsidRDefault="00033C2F" w:rsidP="00033C2F">
      <w:pPr>
        <w:pStyle w:val="HTML"/>
        <w:shd w:val="clear" w:color="auto" w:fill="FFFFFF"/>
        <w:rPr>
          <w:sz w:val="22"/>
          <w:szCs w:val="22"/>
        </w:rPr>
      </w:pPr>
      <w:r w:rsidRPr="00295698">
        <w:rPr>
          <w:sz w:val="22"/>
          <w:szCs w:val="22"/>
        </w:rPr>
        <w:tab/>
      </w:r>
    </w:p>
    <w:p w:rsidR="00033C2F" w:rsidRDefault="00295698" w:rsidP="00295698">
      <w:pPr>
        <w:ind w:firstLine="720"/>
        <w:rPr>
          <w:rFonts w:hint="eastAsia"/>
          <w:szCs w:val="22"/>
        </w:rPr>
      </w:pPr>
      <w:r w:rsidRPr="00295698">
        <w:rPr>
          <w:rFonts w:hint="eastAsia"/>
          <w:szCs w:val="22"/>
        </w:rPr>
        <w:t>再來就是</w:t>
      </w:r>
      <w:r w:rsidRPr="00295698">
        <w:rPr>
          <w:rFonts w:hint="eastAsia"/>
          <w:szCs w:val="22"/>
        </w:rPr>
        <w:t>RWD</w:t>
      </w:r>
      <w:r w:rsidRPr="00295698">
        <w:rPr>
          <w:rFonts w:hint="eastAsia"/>
          <w:szCs w:val="22"/>
        </w:rPr>
        <w:t>囉，我們要讓我</w:t>
      </w:r>
      <w:r>
        <w:rPr>
          <w:rFonts w:hint="eastAsia"/>
          <w:szCs w:val="22"/>
        </w:rPr>
        <w:t>們</w:t>
      </w:r>
      <w:r w:rsidRPr="00295698">
        <w:rPr>
          <w:rFonts w:hint="eastAsia"/>
          <w:szCs w:val="22"/>
        </w:rPr>
        <w:t>網頁有</w:t>
      </w:r>
      <w:r>
        <w:rPr>
          <w:rFonts w:hint="eastAsia"/>
          <w:szCs w:val="22"/>
        </w:rPr>
        <w:t>responsive</w:t>
      </w:r>
      <w:r>
        <w:rPr>
          <w:rFonts w:hint="eastAsia"/>
          <w:szCs w:val="22"/>
        </w:rPr>
        <w:t>的效果首先一定要在</w:t>
      </w:r>
      <w:r>
        <w:rPr>
          <w:rFonts w:hint="eastAsia"/>
          <w:szCs w:val="22"/>
        </w:rPr>
        <w:t>head</w:t>
      </w:r>
      <w:r>
        <w:rPr>
          <w:rFonts w:hint="eastAsia"/>
          <w:szCs w:val="22"/>
        </w:rPr>
        <w:t>裡面加上以下這段程式碼↓﹝</w:t>
      </w:r>
      <w:r>
        <w:rPr>
          <w:rFonts w:hint="eastAsia"/>
          <w:szCs w:val="22"/>
        </w:rPr>
        <w:t>參考網站：</w:t>
      </w:r>
      <w:hyperlink r:id="rId20" w:history="1">
        <w:r w:rsidRPr="00295698">
          <w:rPr>
            <w:rStyle w:val="afd"/>
            <w:rFonts w:hint="eastAsia"/>
            <w:szCs w:val="22"/>
          </w:rPr>
          <w:t>請點</w:t>
        </w:r>
        <w:r w:rsidRPr="00295698">
          <w:rPr>
            <w:rStyle w:val="afd"/>
            <w:rFonts w:hint="eastAsia"/>
            <w:szCs w:val="22"/>
          </w:rPr>
          <w:t>我</w:t>
        </w:r>
      </w:hyperlink>
      <w:r>
        <w:rPr>
          <w:rFonts w:hint="eastAsia"/>
          <w:szCs w:val="22"/>
        </w:rPr>
        <w:t>﹞</w:t>
      </w:r>
    </w:p>
    <w:p w:rsidR="00295698" w:rsidRPr="00295698" w:rsidRDefault="00295698" w:rsidP="00295698">
      <w:pPr>
        <w:rPr>
          <w:rFonts w:hint="eastAsia"/>
          <w:szCs w:val="22"/>
        </w:rPr>
      </w:pPr>
      <w:r>
        <w:rPr>
          <w:noProof/>
          <w:szCs w:val="22"/>
        </w:rPr>
        <w:drawing>
          <wp:inline distT="0" distB="0" distL="0" distR="0">
            <wp:extent cx="5762625" cy="390525"/>
            <wp:effectExtent l="0" t="0" r="9525" b="9525"/>
            <wp:docPr id="13" name="圖片 13" descr="C:\Users\Administrator\Desktop\改造傘傘\images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改造傘傘\images\11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C2F" w:rsidRDefault="00033C2F" w:rsidP="00295698">
      <w:pPr>
        <w:rPr>
          <w:szCs w:val="22"/>
        </w:rPr>
      </w:pPr>
    </w:p>
    <w:p w:rsidR="00916145" w:rsidRDefault="00916145" w:rsidP="00295698">
      <w:pPr>
        <w:rPr>
          <w:szCs w:val="22"/>
        </w:rPr>
      </w:pPr>
    </w:p>
    <w:p w:rsidR="00916145" w:rsidRDefault="00916145" w:rsidP="00295698">
      <w:pPr>
        <w:rPr>
          <w:szCs w:val="22"/>
        </w:rPr>
      </w:pPr>
    </w:p>
    <w:p w:rsidR="00916145" w:rsidRDefault="00916145" w:rsidP="00916145">
      <w:pPr>
        <w:jc w:val="center"/>
        <w:rPr>
          <w:szCs w:val="22"/>
        </w:rPr>
      </w:pPr>
      <w:r>
        <w:rPr>
          <w:rFonts w:hint="eastAsia"/>
          <w:szCs w:val="22"/>
        </w:rPr>
        <w:t>好囉</w:t>
      </w:r>
      <w:r>
        <w:rPr>
          <w:rFonts w:hint="eastAsia"/>
          <w:szCs w:val="22"/>
        </w:rPr>
        <w:t>~~</w:t>
      </w:r>
      <w:r>
        <w:rPr>
          <w:rFonts w:hint="eastAsia"/>
          <w:szCs w:val="22"/>
        </w:rPr>
        <w:t>到此為止，事前準備已經一應具全，我們開始改造囉！</w:t>
      </w:r>
    </w:p>
    <w:p w:rsidR="00916145" w:rsidRDefault="00916145" w:rsidP="00295698">
      <w:pPr>
        <w:rPr>
          <w:szCs w:val="22"/>
        </w:rPr>
      </w:pPr>
    </w:p>
    <w:p w:rsidR="00916145" w:rsidRDefault="00916145" w:rsidP="00916145">
      <w:pPr>
        <w:jc w:val="center"/>
        <w:rPr>
          <w:szCs w:val="22"/>
        </w:rPr>
      </w:pPr>
      <w:r>
        <w:rPr>
          <w:rFonts w:hint="eastAsia"/>
          <w:szCs w:val="22"/>
        </w:rPr>
        <w:t>跳頁</w:t>
      </w:r>
    </w:p>
    <w:p w:rsidR="00916145" w:rsidRDefault="00916145" w:rsidP="00916145">
      <w:pPr>
        <w:jc w:val="center"/>
        <w:rPr>
          <w:szCs w:val="22"/>
        </w:rPr>
      </w:pPr>
      <w:r>
        <w:rPr>
          <w:rFonts w:hint="eastAsia"/>
          <w:szCs w:val="22"/>
        </w:rPr>
        <w:t>↓</w:t>
      </w:r>
    </w:p>
    <w:p w:rsidR="00916145" w:rsidRDefault="00916145" w:rsidP="00916145">
      <w:pPr>
        <w:jc w:val="center"/>
        <w:rPr>
          <w:szCs w:val="22"/>
        </w:rPr>
      </w:pPr>
      <w:r>
        <w:rPr>
          <w:rFonts w:hint="eastAsia"/>
          <w:szCs w:val="22"/>
        </w:rPr>
        <w:t>跳頁</w:t>
      </w:r>
    </w:p>
    <w:p w:rsidR="00916145" w:rsidRDefault="00916145" w:rsidP="00916145">
      <w:pPr>
        <w:jc w:val="center"/>
        <w:rPr>
          <w:rFonts w:hint="eastAsia"/>
          <w:szCs w:val="22"/>
        </w:rPr>
      </w:pPr>
      <w:r>
        <w:rPr>
          <w:rFonts w:hint="eastAsia"/>
          <w:szCs w:val="22"/>
        </w:rPr>
        <w:t>↓</w:t>
      </w:r>
    </w:p>
    <w:p w:rsidR="00916145" w:rsidRDefault="00916145" w:rsidP="00916145">
      <w:pPr>
        <w:jc w:val="center"/>
        <w:rPr>
          <w:szCs w:val="22"/>
        </w:rPr>
      </w:pPr>
      <w:r>
        <w:rPr>
          <w:rFonts w:hint="eastAsia"/>
          <w:szCs w:val="22"/>
        </w:rPr>
        <w:t>跳頁</w:t>
      </w:r>
    </w:p>
    <w:p w:rsidR="00916145" w:rsidRDefault="00916145" w:rsidP="00916145">
      <w:pPr>
        <w:jc w:val="center"/>
        <w:rPr>
          <w:szCs w:val="22"/>
        </w:rPr>
      </w:pPr>
      <w:r>
        <w:rPr>
          <w:rFonts w:hint="eastAsia"/>
          <w:szCs w:val="22"/>
        </w:rPr>
        <w:t>↓</w:t>
      </w:r>
    </w:p>
    <w:p w:rsidR="00916145" w:rsidRPr="00916145" w:rsidRDefault="00916145" w:rsidP="00916145">
      <w:pPr>
        <w:jc w:val="center"/>
        <w:rPr>
          <w:rFonts w:hint="eastAsia"/>
          <w:szCs w:val="22"/>
        </w:rPr>
      </w:pPr>
    </w:p>
    <w:p w:rsidR="00395EF2" w:rsidRPr="00395EF2" w:rsidRDefault="00395EF2" w:rsidP="00295698">
      <w:pPr>
        <w:rPr>
          <w:rFonts w:hint="eastAsia"/>
          <w:b/>
          <w:sz w:val="32"/>
          <w:szCs w:val="32"/>
        </w:rPr>
      </w:pPr>
      <w:r w:rsidRPr="00395EF2">
        <w:rPr>
          <w:rFonts w:hint="eastAsia"/>
          <w:b/>
          <w:sz w:val="32"/>
          <w:szCs w:val="32"/>
        </w:rPr>
        <w:lastRenderedPageBreak/>
        <w:t>HTML</w:t>
      </w:r>
      <w:r w:rsidRPr="00395EF2">
        <w:rPr>
          <w:rFonts w:hint="eastAsia"/>
          <w:b/>
          <w:sz w:val="32"/>
          <w:szCs w:val="32"/>
        </w:rPr>
        <w:t>架構</w:t>
      </w:r>
      <w:r>
        <w:rPr>
          <w:rFonts w:hint="eastAsia"/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header</w:t>
      </w:r>
    </w:p>
    <w:p w:rsidR="00916145" w:rsidRDefault="00395EF2" w:rsidP="00295698">
      <w:pPr>
        <w:rPr>
          <w:rFonts w:hint="eastAsia"/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>以下是你的版本↓</w:t>
      </w:r>
      <w:r>
        <w:rPr>
          <w:rFonts w:hint="eastAsia"/>
          <w:noProof/>
          <w:szCs w:val="22"/>
        </w:rPr>
        <w:drawing>
          <wp:inline distT="0" distB="0" distL="0" distR="0">
            <wp:extent cx="5753100" cy="5029200"/>
            <wp:effectExtent l="0" t="0" r="0" b="0"/>
            <wp:docPr id="17" name="圖片 17" descr="C:\Users\Administrator\Desktop\改造傘傘\images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改造傘傘\images\1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145" w:rsidRDefault="00395EF2" w:rsidP="00295698">
      <w:pPr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>通常你這版型，我們</w:t>
      </w:r>
      <w:r>
        <w:rPr>
          <w:rFonts w:hint="eastAsia"/>
          <w:szCs w:val="22"/>
        </w:rPr>
        <w:t>header</w:t>
      </w:r>
      <w:r>
        <w:rPr>
          <w:rFonts w:hint="eastAsia"/>
          <w:szCs w:val="22"/>
        </w:rPr>
        <w:t>只會塞圖中的</w:t>
      </w:r>
      <w:r>
        <w:rPr>
          <w:rFonts w:hint="eastAsia"/>
          <w:szCs w:val="22"/>
        </w:rPr>
        <w:t>nav</w:t>
      </w:r>
      <w:r>
        <w:rPr>
          <w:szCs w:val="22"/>
        </w:rPr>
        <w:t>i</w:t>
      </w:r>
      <w:r>
        <w:rPr>
          <w:rFonts w:hint="eastAsia"/>
          <w:szCs w:val="22"/>
        </w:rPr>
        <w:t>gation</w:t>
      </w:r>
      <w:r>
        <w:rPr>
          <w:szCs w:val="22"/>
        </w:rPr>
        <w:t>Bar</w:t>
      </w:r>
      <w:r>
        <w:rPr>
          <w:rFonts w:hint="eastAsia"/>
          <w:szCs w:val="22"/>
        </w:rPr>
        <w:t>所謂的導覽列</w:t>
      </w:r>
      <w:r w:rsidR="00991E44">
        <w:rPr>
          <w:rFonts w:hint="eastAsia"/>
          <w:szCs w:val="22"/>
        </w:rPr>
        <w:t>，我會把你的</w:t>
      </w:r>
      <w:r w:rsidR="00991E44">
        <w:rPr>
          <w:rFonts w:hint="eastAsia"/>
          <w:szCs w:val="22"/>
        </w:rPr>
        <w:t>page1</w:t>
      </w:r>
      <w:r w:rsidR="00991E44">
        <w:rPr>
          <w:rFonts w:hint="eastAsia"/>
          <w:szCs w:val="22"/>
        </w:rPr>
        <w:t>整個拉出來當作</w:t>
      </w:r>
      <w:r w:rsidR="00991E44">
        <w:rPr>
          <w:rFonts w:hint="eastAsia"/>
          <w:szCs w:val="22"/>
        </w:rPr>
        <w:t>main contain</w:t>
      </w:r>
      <w:r w:rsidR="00991E44">
        <w:rPr>
          <w:rFonts w:hint="eastAsia"/>
          <w:szCs w:val="22"/>
        </w:rPr>
        <w:t>來看就是你要</w:t>
      </w:r>
      <w:r w:rsidR="00991E44">
        <w:rPr>
          <w:rFonts w:hint="eastAsia"/>
          <w:szCs w:val="22"/>
        </w:rPr>
        <w:t>section</w:t>
      </w:r>
      <w:r w:rsidR="00991E44">
        <w:rPr>
          <w:rFonts w:hint="eastAsia"/>
          <w:szCs w:val="22"/>
        </w:rPr>
        <w:t>包起來的方式呈現</w:t>
      </w:r>
    </w:p>
    <w:p w:rsidR="00991E44" w:rsidRDefault="00991E44" w:rsidP="00295698">
      <w:pPr>
        <w:rPr>
          <w:rFonts w:hint="eastAsia"/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>還有通常</w:t>
      </w:r>
      <w:r>
        <w:rPr>
          <w:rFonts w:hint="eastAsia"/>
          <w:szCs w:val="22"/>
        </w:rPr>
        <w:t>hire me now</w:t>
      </w:r>
      <w:r>
        <w:rPr>
          <w:rFonts w:hint="eastAsia"/>
          <w:szCs w:val="22"/>
        </w:rPr>
        <w:t>那個區塊應該要放</w:t>
      </w:r>
      <w:r>
        <w:rPr>
          <w:rFonts w:hint="eastAsia"/>
          <w:szCs w:val="22"/>
        </w:rPr>
        <w:t>logo</w:t>
      </w:r>
      <w:r>
        <w:rPr>
          <w:rFonts w:hint="eastAsia"/>
          <w:szCs w:val="22"/>
        </w:rPr>
        <w:t>的，這塊我不動你在想想</w:t>
      </w:r>
    </w:p>
    <w:p w:rsidR="00991E44" w:rsidRPr="00991E44" w:rsidRDefault="00991E44" w:rsidP="00295698">
      <w:pPr>
        <w:rPr>
          <w:rFonts w:hint="eastAsia"/>
          <w:szCs w:val="22"/>
        </w:rPr>
      </w:pPr>
      <w:bookmarkStart w:id="0" w:name="_GoBack"/>
      <w:bookmarkEnd w:id="0"/>
    </w:p>
    <w:p w:rsidR="00916145" w:rsidRDefault="00916145" w:rsidP="00295698">
      <w:pPr>
        <w:rPr>
          <w:szCs w:val="22"/>
        </w:rPr>
      </w:pPr>
    </w:p>
    <w:p w:rsidR="00916145" w:rsidRDefault="00916145" w:rsidP="00295698">
      <w:pPr>
        <w:rPr>
          <w:szCs w:val="22"/>
        </w:rPr>
      </w:pPr>
    </w:p>
    <w:p w:rsidR="00916145" w:rsidRDefault="00916145" w:rsidP="00295698">
      <w:pPr>
        <w:rPr>
          <w:szCs w:val="22"/>
        </w:rPr>
      </w:pPr>
    </w:p>
    <w:p w:rsidR="00916145" w:rsidRDefault="00916145" w:rsidP="00295698">
      <w:pPr>
        <w:rPr>
          <w:szCs w:val="22"/>
        </w:rPr>
      </w:pPr>
    </w:p>
    <w:p w:rsidR="00916145" w:rsidRDefault="00916145" w:rsidP="00295698">
      <w:pPr>
        <w:rPr>
          <w:rFonts w:hint="eastAsia"/>
          <w:szCs w:val="22"/>
        </w:rPr>
      </w:pPr>
    </w:p>
    <w:p w:rsidR="00295698" w:rsidRPr="00295698" w:rsidRDefault="00295698">
      <w:pPr>
        <w:ind w:firstLine="720"/>
        <w:rPr>
          <w:szCs w:val="22"/>
        </w:rPr>
      </w:pPr>
    </w:p>
    <w:sectPr w:rsidR="00295698" w:rsidRPr="00295698">
      <w:footerReference w:type="even" r:id="rId23"/>
      <w:footerReference w:type="default" r:id="rId24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D98" w:rsidRDefault="00C52D98">
      <w:pPr>
        <w:spacing w:after="0" w:line="240" w:lineRule="auto"/>
      </w:pPr>
      <w:r>
        <w:separator/>
      </w:r>
    </w:p>
  </w:endnote>
  <w:endnote w:type="continuationSeparator" w:id="0">
    <w:p w:rsidR="00C52D98" w:rsidRDefault="00C52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5E6" w:rsidRDefault="00C52D98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矩形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D75E6" w:rsidRDefault="00C52D98">
                          <w:pPr>
                            <w:pStyle w:val="af5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標題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F827DA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改造、進步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zh-TW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日期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9-11T00:00:00Z">
                                <w:dateFormat w:val="yyyy/M/d"/>
                                <w:lid w:val="zh-TW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F827DA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2016/9/11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矩形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" o:allowincell="f" filled="f" stroked="f">
              <v:textbox style="layout-flow:vertical;mso-layout-flow-alt:bottom-to-top" inset=",,8.64pt,10.8pt">
                <w:txbxContent>
                  <w:p w:rsidR="007D75E6" w:rsidRDefault="00C52D98">
                    <w:pPr>
                      <w:pStyle w:val="af5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標題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F827DA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改造、進步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zh-TW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日期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09-11T00:00:00Z">
                          <w:dateFormat w:val="yyyy/M/d"/>
                          <w:lid w:val="zh-TW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F827DA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2016/9/11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快取圖案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ED8839C" id="快取圖案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橢圓形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D75E6" w:rsidRDefault="00C52D98">
                          <w:pPr>
                            <w:pStyle w:val="af5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PAGE  \* Arabic  \* </w:instrText>
                          </w:r>
                          <w:r>
                            <w:instrText>MERGEFORMAT</w:instrText>
                          </w:r>
                          <w:r>
                            <w:fldChar w:fldCharType="separate"/>
                          </w:r>
                          <w:r w:rsidR="00991E44" w:rsidRPr="00991E44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TW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橢圓形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" o:allowincell="f" fillcolor="#d34817 [3204]" stroked="f">
              <v:textbox inset="0,0,0,0">
                <w:txbxContent>
                  <w:p w:rsidR="007D75E6" w:rsidRDefault="00C52D98">
                    <w:pPr>
                      <w:pStyle w:val="af5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PAGE  \* Arabic  \* </w:instrText>
                    </w:r>
                    <w:r>
                      <w:instrText>MERGEFORMAT</w:instrText>
                    </w:r>
                    <w:r>
                      <w:fldChar w:fldCharType="separate"/>
                    </w:r>
                    <w:r w:rsidR="00991E44" w:rsidRPr="00991E44">
                      <w:rPr>
                        <w:noProof/>
                        <w:color w:val="FFFFFF" w:themeColor="background1"/>
                        <w:sz w:val="40"/>
                        <w:szCs w:val="40"/>
                        <w:lang w:val="zh-TW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5E6" w:rsidRDefault="00C52D98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矩形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D75E6" w:rsidRDefault="00C52D98">
                          <w:pPr>
                            <w:pStyle w:val="af5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標題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F827DA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改造、進步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zh-TW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日期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9-11T00:00:00Z">
                                <w:dateFormat w:val="yyyy/M/d"/>
                                <w:lid w:val="zh-TW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F827DA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2016/9/11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矩形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" o:allowincell="f" filled="f" stroked="f">
              <v:textbox style="layout-flow:vertical;mso-layout-flow-alt:bottom-to-top" inset=",,8.64pt,10.8pt">
                <w:txbxContent>
                  <w:p w:rsidR="007D75E6" w:rsidRDefault="00C52D98">
                    <w:pPr>
                      <w:pStyle w:val="af5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標題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F827DA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改造、進步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zh-TW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日期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09-11T00:00:00Z">
                          <w:dateFormat w:val="yyyy/M/d"/>
                          <w:lid w:val="zh-TW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F827DA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2016/9/11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快取圖案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D1639FC" id="快取圖案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橢圓形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D75E6" w:rsidRDefault="00C52D98">
                          <w:pPr>
                            <w:pStyle w:val="af5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5430B7" w:rsidRPr="005430B7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TW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橢圓形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" o:allowincell="f" fillcolor="#d34817 [3204]" stroked="f">
              <v:textbox inset="0,0,0,0">
                <w:txbxContent>
                  <w:p w:rsidR="007D75E6" w:rsidRDefault="00C52D98">
                    <w:pPr>
                      <w:pStyle w:val="af5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5430B7" w:rsidRPr="005430B7">
                      <w:rPr>
                        <w:noProof/>
                        <w:color w:val="FFFFFF" w:themeColor="background1"/>
                        <w:sz w:val="40"/>
                        <w:szCs w:val="40"/>
                        <w:lang w:val="zh-TW"/>
                      </w:rPr>
                      <w:t>3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7D75E6" w:rsidRDefault="007D75E6">
    <w:pPr>
      <w:pStyle w:val="a8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D98" w:rsidRDefault="00C52D98">
      <w:pPr>
        <w:spacing w:after="0" w:line="240" w:lineRule="auto"/>
      </w:pPr>
      <w:r>
        <w:separator/>
      </w:r>
    </w:p>
  </w:footnote>
  <w:footnote w:type="continuationSeparator" w:id="0">
    <w:p w:rsidR="00C52D98" w:rsidRDefault="00C52D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7DA"/>
    <w:rsid w:val="00033C2F"/>
    <w:rsid w:val="0024053D"/>
    <w:rsid w:val="00295698"/>
    <w:rsid w:val="00395EF2"/>
    <w:rsid w:val="005430B7"/>
    <w:rsid w:val="007D75E6"/>
    <w:rsid w:val="007F351F"/>
    <w:rsid w:val="00916145"/>
    <w:rsid w:val="00991E44"/>
    <w:rsid w:val="00BC4726"/>
    <w:rsid w:val="00C52D98"/>
    <w:rsid w:val="00F8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0022F9-79DE-45DB-AE01-59DD3887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0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1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1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1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1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0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0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1">
    <w:name w:val="標題 2 字元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1">
    <w:name w:val="標題 3 字元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a5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a5">
    <w:name w:val="標題 字元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6">
    <w:name w:val="Subtitle"/>
    <w:basedOn w:val="a0"/>
    <w:link w:val="a7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a7">
    <w:name w:val="副標題 字元"/>
    <w:basedOn w:val="a1"/>
    <w:link w:val="a6"/>
    <w:uiPriority w:val="11"/>
    <w:rPr>
      <w:rFonts w:asciiTheme="majorHAnsi" w:hAnsiTheme="majorHAnsi" w:cstheme="minorBidi"/>
      <w:sz w:val="28"/>
      <w:szCs w:val="28"/>
    </w:rPr>
  </w:style>
  <w:style w:type="paragraph" w:styleId="a8">
    <w:name w:val="footer"/>
    <w:basedOn w:val="a0"/>
    <w:link w:val="a9"/>
    <w:uiPriority w:val="99"/>
    <w:unhideWhenUsed/>
    <w:pPr>
      <w:tabs>
        <w:tab w:val="center" w:pos="4320"/>
        <w:tab w:val="right" w:pos="8640"/>
      </w:tabs>
    </w:pPr>
  </w:style>
  <w:style w:type="character" w:customStyle="1" w:styleId="a9">
    <w:name w:val="頁尾 字元"/>
    <w:basedOn w:val="a1"/>
    <w:link w:val="a8"/>
    <w:uiPriority w:val="99"/>
    <w:rPr>
      <w:rFonts w:cs="Times New Roman"/>
      <w:color w:val="000000" w:themeColor="text1"/>
      <w:szCs w:val="20"/>
    </w:rPr>
  </w:style>
  <w:style w:type="paragraph" w:styleId="aa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b">
    <w:name w:val="Balloon Text"/>
    <w:basedOn w:val="a0"/>
    <w:link w:val="ac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ac">
    <w:name w:val="註解方塊文字 字元"/>
    <w:basedOn w:val="a1"/>
    <w:link w:val="ab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d">
    <w:name w:val="Block Text"/>
    <w:aliases w:val="區塊引述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e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f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f0">
    <w:name w:val="header"/>
    <w:basedOn w:val="a0"/>
    <w:link w:val="af1"/>
    <w:uiPriority w:val="99"/>
    <w:unhideWhenUsed/>
    <w:pPr>
      <w:tabs>
        <w:tab w:val="center" w:pos="4320"/>
        <w:tab w:val="right" w:pos="8640"/>
      </w:tabs>
    </w:pPr>
  </w:style>
  <w:style w:type="character" w:customStyle="1" w:styleId="af1">
    <w:name w:val="頁首 字元"/>
    <w:basedOn w:val="a1"/>
    <w:link w:val="af0"/>
    <w:uiPriority w:val="99"/>
    <w:rPr>
      <w:rFonts w:cs="Times New Roman"/>
      <w:color w:val="000000" w:themeColor="text1"/>
      <w:szCs w:val="20"/>
    </w:rPr>
  </w:style>
  <w:style w:type="character" w:customStyle="1" w:styleId="41">
    <w:name w:val="標題 4 字元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1">
    <w:name w:val="標題 5 字元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0">
    <w:name w:val="標題 6 字元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0">
    <w:name w:val="標題 7 字元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0">
    <w:name w:val="標題 8 字元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0">
    <w:name w:val="標題 9 字元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f2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f3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4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5">
    <w:name w:val="No Spacing"/>
    <w:basedOn w:val="a0"/>
    <w:uiPriority w:val="1"/>
    <w:qFormat/>
    <w:pPr>
      <w:spacing w:after="0" w:line="240" w:lineRule="auto"/>
    </w:pPr>
  </w:style>
  <w:style w:type="character" w:styleId="af6">
    <w:name w:val="Placeholder Text"/>
    <w:basedOn w:val="a1"/>
    <w:uiPriority w:val="99"/>
    <w:semiHidden/>
    <w:rPr>
      <w:color w:val="808080"/>
    </w:rPr>
  </w:style>
  <w:style w:type="paragraph" w:styleId="af7">
    <w:name w:val="Quote"/>
    <w:basedOn w:val="a0"/>
    <w:link w:val="af8"/>
    <w:uiPriority w:val="29"/>
    <w:qFormat/>
    <w:rPr>
      <w:i/>
      <w:color w:val="808080" w:themeColor="background1" w:themeShade="80"/>
      <w:sz w:val="24"/>
    </w:rPr>
  </w:style>
  <w:style w:type="character" w:customStyle="1" w:styleId="af8">
    <w:name w:val="引文 字元"/>
    <w:basedOn w:val="a1"/>
    <w:link w:val="af7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9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a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b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c">
    <w:name w:val="Table Grid"/>
    <w:basedOn w:val="a2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2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2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HTML">
    <w:name w:val="HTML Preformatted"/>
    <w:basedOn w:val="a0"/>
    <w:link w:val="HTML0"/>
    <w:uiPriority w:val="99"/>
    <w:unhideWhenUsed/>
    <w:rsid w:val="00033C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color w:val="auto"/>
      <w:sz w:val="24"/>
      <w:szCs w:val="24"/>
    </w:rPr>
  </w:style>
  <w:style w:type="character" w:customStyle="1" w:styleId="HTML0">
    <w:name w:val="HTML 預設格式 字元"/>
    <w:basedOn w:val="a1"/>
    <w:link w:val="HTML"/>
    <w:uiPriority w:val="99"/>
    <w:rsid w:val="00033C2F"/>
    <w:rPr>
      <w:rFonts w:ascii="細明體" w:eastAsia="細明體" w:hAnsi="細明體" w:cs="細明體"/>
      <w:sz w:val="24"/>
      <w:szCs w:val="24"/>
    </w:rPr>
  </w:style>
  <w:style w:type="character" w:styleId="afd">
    <w:name w:val="Hyperlink"/>
    <w:basedOn w:val="a1"/>
    <w:uiPriority w:val="99"/>
    <w:unhideWhenUsed/>
    <w:rsid w:val="00295698"/>
    <w:rPr>
      <w:color w:val="CC9900" w:themeColor="hyperlink"/>
      <w:u w:val="single"/>
    </w:rPr>
  </w:style>
  <w:style w:type="character" w:styleId="afe">
    <w:name w:val="FollowedHyperlink"/>
    <w:basedOn w:val="a1"/>
    <w:uiPriority w:val="99"/>
    <w:semiHidden/>
    <w:unhideWhenUsed/>
    <w:rsid w:val="00295698"/>
    <w:rPr>
      <w:color w:val="96A9A9" w:themeColor="followedHyperlink"/>
      <w:u w:val="single"/>
    </w:rPr>
  </w:style>
  <w:style w:type="character" w:styleId="aff">
    <w:name w:val="annotation reference"/>
    <w:basedOn w:val="a1"/>
    <w:uiPriority w:val="99"/>
    <w:semiHidden/>
    <w:unhideWhenUsed/>
    <w:rsid w:val="00916145"/>
    <w:rPr>
      <w:sz w:val="18"/>
      <w:szCs w:val="18"/>
    </w:rPr>
  </w:style>
  <w:style w:type="paragraph" w:styleId="aff0">
    <w:name w:val="annotation text"/>
    <w:basedOn w:val="a0"/>
    <w:link w:val="aff1"/>
    <w:uiPriority w:val="99"/>
    <w:semiHidden/>
    <w:unhideWhenUsed/>
    <w:rsid w:val="00916145"/>
  </w:style>
  <w:style w:type="character" w:customStyle="1" w:styleId="aff1">
    <w:name w:val="註解文字 字元"/>
    <w:basedOn w:val="a1"/>
    <w:link w:val="aff0"/>
    <w:uiPriority w:val="99"/>
    <w:semiHidden/>
    <w:rsid w:val="00916145"/>
    <w:rPr>
      <w:rFonts w:cs="Times New Roman"/>
      <w:color w:val="000000" w:themeColor="text1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916145"/>
    <w:rPr>
      <w:b/>
      <w:bCs/>
    </w:rPr>
  </w:style>
  <w:style w:type="character" w:customStyle="1" w:styleId="aff3">
    <w:name w:val="註解主旨 字元"/>
    <w:basedOn w:val="aff1"/>
    <w:link w:val="aff2"/>
    <w:uiPriority w:val="99"/>
    <w:semiHidden/>
    <w:rsid w:val="00916145"/>
    <w:rPr>
      <w:rFonts w:cs="Times New Roman"/>
      <w:b/>
      <w:bCs/>
      <w:color w:val="000000" w:themeColor="text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hyperlink" Target="https://lintongtong.gitbooks.io/rwd/content/2-1rwdopen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image" Target="media/image11.jpe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2577;&#21578;%20(&#20844;&#27491;&#20027;&#38988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DE207D72A1D4306B059E413C7A819C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5061AB4-8A91-42E1-905D-64A1049EC14B}"/>
      </w:docPartPr>
      <w:docPartBody>
        <w:p w:rsidR="00000000" w:rsidRDefault="001E769E">
          <w:pPr>
            <w:pStyle w:val="BDE207D72A1D4306B059E413C7A819CC"/>
          </w:pPr>
          <w:r>
            <w:rPr>
              <w:lang w:val="zh-TW"/>
            </w:rPr>
            <w:t>[</w:t>
          </w:r>
          <w:r>
            <w:rPr>
              <w:lang w:val="zh-TW"/>
            </w:rPr>
            <w:t>鍵入文件標題</w:t>
          </w:r>
          <w:r>
            <w:rPr>
              <w:lang w:val="zh-TW"/>
            </w:rPr>
            <w:t>]</w:t>
          </w:r>
        </w:p>
      </w:docPartBody>
    </w:docPart>
    <w:docPart>
      <w:docPartPr>
        <w:name w:val="794CE68DC61C4FDE80079D48B3AC7A6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216B3DE-9AE0-4CA9-8E9B-6EC9ECC1BC23}"/>
      </w:docPartPr>
      <w:docPartBody>
        <w:p w:rsidR="00000000" w:rsidRDefault="001E769E">
          <w:pPr>
            <w:pStyle w:val="794CE68DC61C4FDE80079D48B3AC7A62"/>
          </w:pPr>
          <w:r>
            <w:rPr>
              <w:lang w:val="zh-TW"/>
            </w:rPr>
            <w:t>[</w:t>
          </w:r>
          <w:r>
            <w:rPr>
              <w:lang w:val="zh-TW"/>
            </w:rPr>
            <w:t>鍵入文件副標題</w:t>
          </w:r>
          <w:r>
            <w:rPr>
              <w:lang w:val="zh-TW"/>
            </w:rPr>
            <w:t>]</w:t>
          </w:r>
        </w:p>
      </w:docPartBody>
    </w:docPart>
    <w:docPart>
      <w:docPartPr>
        <w:name w:val="E467262027604436AE20579E656B201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54F390C-710D-4758-9064-A7CB255A57CB}"/>
      </w:docPartPr>
      <w:docPartBody>
        <w:p w:rsidR="00000000" w:rsidRDefault="001E769E">
          <w:pPr>
            <w:pStyle w:val="E467262027604436AE20579E656B201E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TW"/>
            </w:rPr>
            <w:t>鍵入文件標題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TW"/>
            </w:rPr>
            <w:t>]</w:t>
          </w:r>
        </w:p>
      </w:docPartBody>
    </w:docPart>
    <w:docPart>
      <w:docPartPr>
        <w:name w:val="97EB0A6A6E18412BAF7B0D785C1D448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30DD558-83BB-4E62-B420-6E47B8701B8B}"/>
      </w:docPartPr>
      <w:docPartBody>
        <w:p w:rsidR="00000000" w:rsidRDefault="001E769E">
          <w:pPr>
            <w:pStyle w:val="97EB0A6A6E18412BAF7B0D785C1D4488"/>
          </w:pPr>
          <w:r>
            <w:rPr>
              <w:sz w:val="36"/>
              <w:szCs w:val="36"/>
              <w:lang w:val="zh-TW"/>
            </w:rPr>
            <w:t>[</w:t>
          </w:r>
          <w:r>
            <w:rPr>
              <w:sz w:val="36"/>
              <w:szCs w:val="36"/>
              <w:lang w:val="zh-TW"/>
            </w:rPr>
            <w:t>鍵入文件副標題</w:t>
          </w:r>
          <w:r>
            <w:rPr>
              <w:sz w:val="36"/>
              <w:szCs w:val="36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69E"/>
    <w:rsid w:val="001E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300" w:after="40"/>
      <w:outlineLvl w:val="0"/>
    </w:pPr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240" w:after="40"/>
      <w:outlineLvl w:val="1"/>
    </w:pPr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Cs w:val="24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200" w:after="40"/>
      <w:outlineLvl w:val="2"/>
    </w:pPr>
    <w:rPr>
      <w:rFonts w:asciiTheme="majorHAnsi" w:eastAsiaTheme="majorEastAsia" w:hAnsiTheme="majorHAnsi" w:cs="Times New Roman"/>
      <w:b/>
      <w:color w:val="5B9BD5" w:themeColor="accent1"/>
      <w:spacing w:val="2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DE207D72A1D4306B059E413C7A819CC">
    <w:name w:val="BDE207D72A1D4306B059E413C7A819CC"/>
    <w:pPr>
      <w:widowControl w:val="0"/>
    </w:pPr>
  </w:style>
  <w:style w:type="paragraph" w:customStyle="1" w:styleId="794CE68DC61C4FDE80079D48B3AC7A62">
    <w:name w:val="794CE68DC61C4FDE80079D48B3AC7A62"/>
    <w:pPr>
      <w:widowControl w:val="0"/>
    </w:p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8"/>
      <w:szCs w:val="28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Cs w:val="24"/>
    </w:rPr>
  </w:style>
  <w:style w:type="character" w:customStyle="1" w:styleId="30">
    <w:name w:val="標題 3 字元"/>
    <w:basedOn w:val="a0"/>
    <w:link w:val="3"/>
    <w:uiPriority w:val="9"/>
    <w:rPr>
      <w:rFonts w:asciiTheme="majorHAnsi" w:eastAsiaTheme="majorEastAsia" w:hAnsiTheme="majorHAnsi" w:cs="Times New Roman"/>
      <w:b/>
      <w:color w:val="5B9BD5" w:themeColor="accent1"/>
      <w:spacing w:val="20"/>
      <w:kern w:val="0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E467262027604436AE20579E656B201E">
    <w:name w:val="E467262027604436AE20579E656B201E"/>
    <w:pPr>
      <w:widowControl w:val="0"/>
    </w:pPr>
  </w:style>
  <w:style w:type="paragraph" w:customStyle="1" w:styleId="97EB0A6A6E18412BAF7B0D785C1D4488">
    <w:name w:val="97EB0A6A6E18412BAF7B0D785C1D4488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CoverPageProperties xmlns="http://schemas.microsoft.com/office/2006/coverPageProps">
  <PublishDate>2016-09-11T00:00:00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83272-1AE2-47DD-AF5A-E921B57E79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96BD6F84-7E9C-4BB7-A931-A9E7D3BF8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報告 (公正主題)</Template>
  <TotalTime>153</TotalTime>
  <Pages>4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針對CV-WEB優化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改造、進步</dc:title>
  <dc:subject>我們開始囉！</dc:subject>
  <dc:creator>黃丞志</dc:creator>
  <cp:keywords/>
  <dc:description/>
  <cp:lastModifiedBy>RD6</cp:lastModifiedBy>
  <cp:revision>3</cp:revision>
  <dcterms:created xsi:type="dcterms:W3CDTF">2016-09-10T05:52:00Z</dcterms:created>
  <dcterms:modified xsi:type="dcterms:W3CDTF">2016-09-10T08:25:00Z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